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3684" w14:textId="77777777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DD68F5F" wp14:editId="4E42985B">
                <wp:simplePos x="0" y="0"/>
                <wp:positionH relativeFrom="page">
                  <wp:align>left</wp:align>
                </wp:positionH>
                <wp:positionV relativeFrom="paragraph">
                  <wp:posOffset>-800100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2051"/>
                          <a:chExt cx="7774185" cy="10061412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205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80593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69D74" id="Group 1" o:spid="_x0000_s1026" alt="&quot;&quot;" style="position:absolute;margin-left:0;margin-top:-63pt;width:611.9pt;height:11in;z-index:-251657216;mso-position-horizontal:left;mso-position-horizontal-relative:page;mso-width-relative:margin;mso-height-relative:margin" coordorigin="3616,11020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">
                <v:rect id="Rectangle 14" o:spid="_x0000_s1027" style="position:absolute;left:3616;top:11020;width:77727;height:1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805;width:777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23"/>
        <w:gridCol w:w="2695"/>
        <w:gridCol w:w="526"/>
        <w:gridCol w:w="2863"/>
      </w:tblGrid>
      <w:tr w:rsidR="00BF216A" w:rsidRPr="00D110BB" w14:paraId="24225C7C" w14:textId="77777777" w:rsidTr="00AC4D3E">
        <w:trPr>
          <w:trHeight w:val="1593"/>
        </w:trPr>
        <w:tc>
          <w:tcPr>
            <w:tcW w:w="9504" w:type="dxa"/>
            <w:gridSpan w:val="6"/>
            <w:vAlign w:val="bottom"/>
          </w:tcPr>
          <w:p w14:paraId="3E6E2F88" w14:textId="78CD5F04" w:rsidR="00BF216A" w:rsidRPr="009E2F8F" w:rsidRDefault="00D24D6E" w:rsidP="00DA013F">
            <w:pPr>
              <w:pStyle w:val="Heading1"/>
            </w:pPr>
            <w:r>
              <w:t>Kenneth Kitchen</w:t>
            </w:r>
          </w:p>
        </w:tc>
      </w:tr>
      <w:tr w:rsidR="00BF216A" w:rsidRPr="00D110BB" w14:paraId="7CCC1690" w14:textId="77777777" w:rsidTr="00AC4D3E">
        <w:trPr>
          <w:trHeight w:val="540"/>
        </w:trPr>
        <w:tc>
          <w:tcPr>
            <w:tcW w:w="9504" w:type="dxa"/>
            <w:gridSpan w:val="6"/>
          </w:tcPr>
          <w:p w14:paraId="5542BFFC" w14:textId="77777777" w:rsidR="00BF216A" w:rsidRPr="009E2F8F" w:rsidRDefault="00BF216A" w:rsidP="00AC4D3E"/>
        </w:tc>
      </w:tr>
      <w:tr w:rsidR="00BF216A" w:rsidRPr="00172CB7" w14:paraId="10C13E3F" w14:textId="77777777" w:rsidTr="00646B60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3C8A815B" w14:textId="6EDB1639" w:rsidR="00BF216A" w:rsidRPr="009E2F8F" w:rsidRDefault="00D24D6E" w:rsidP="00646B60">
            <w:r>
              <w:t>404-822-4564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28916164" w14:textId="77777777" w:rsidR="00BF216A" w:rsidRPr="009E2F8F" w:rsidRDefault="00BF216A" w:rsidP="00646B60"/>
        </w:tc>
        <w:tc>
          <w:tcPr>
            <w:tcW w:w="3018" w:type="dxa"/>
            <w:gridSpan w:val="2"/>
          </w:tcPr>
          <w:p w14:paraId="6C52114B" w14:textId="7DFC411C" w:rsidR="00BF216A" w:rsidRPr="009E2F8F" w:rsidRDefault="00D24D6E" w:rsidP="00646B60">
            <w:pPr>
              <w:jc w:val="center"/>
            </w:pPr>
            <w:r>
              <w:t>kitchenkenneth@yahoo.com</w:t>
            </w:r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236E4D87" w14:textId="77777777" w:rsidR="00BF216A" w:rsidRPr="009E2F8F" w:rsidRDefault="00BF216A" w:rsidP="00646B60"/>
        </w:tc>
        <w:tc>
          <w:tcPr>
            <w:tcW w:w="2863" w:type="dxa"/>
            <w:tcBorders>
              <w:left w:val="single" w:sz="4" w:space="0" w:color="auto"/>
            </w:tcBorders>
          </w:tcPr>
          <w:p w14:paraId="59A10171" w14:textId="1C4FA1CC" w:rsidR="00BF216A" w:rsidRPr="009E2F8F" w:rsidRDefault="00D24D6E" w:rsidP="00646B60">
            <w:pPr>
              <w:jc w:val="right"/>
            </w:pPr>
            <w:r>
              <w:t>Atlanta, Ga</w:t>
            </w:r>
          </w:p>
        </w:tc>
      </w:tr>
      <w:tr w:rsidR="00BF216A" w:rsidRPr="00D110BB" w14:paraId="4EF50F5B" w14:textId="77777777" w:rsidTr="00F53936">
        <w:trPr>
          <w:trHeight w:val="495"/>
        </w:trPr>
        <w:tc>
          <w:tcPr>
            <w:tcW w:w="9504" w:type="dxa"/>
            <w:gridSpan w:val="6"/>
            <w:tcBorders>
              <w:bottom w:val="single" w:sz="6" w:space="0" w:color="auto"/>
            </w:tcBorders>
          </w:tcPr>
          <w:p w14:paraId="607DA378" w14:textId="77777777" w:rsidR="00BF216A" w:rsidRPr="009E2F8F" w:rsidRDefault="00BF216A" w:rsidP="00F53936"/>
        </w:tc>
      </w:tr>
      <w:tr w:rsidR="002E0D48" w:rsidRPr="00D110BB" w14:paraId="7CF464C2" w14:textId="77777777" w:rsidTr="002E0D48">
        <w:trPr>
          <w:trHeight w:val="723"/>
        </w:trPr>
        <w:tc>
          <w:tcPr>
            <w:tcW w:w="9504" w:type="dxa"/>
            <w:gridSpan w:val="6"/>
            <w:tcBorders>
              <w:top w:val="single" w:sz="6" w:space="0" w:color="auto"/>
            </w:tcBorders>
            <w:vAlign w:val="bottom"/>
          </w:tcPr>
          <w:p w14:paraId="2A5AEAF4" w14:textId="77777777" w:rsidR="002E0D48" w:rsidRPr="005144A8" w:rsidRDefault="001437AB" w:rsidP="00DA013F">
            <w:pPr>
              <w:pStyle w:val="Heading2"/>
            </w:pPr>
            <w:sdt>
              <w:sdtPr>
                <w:id w:val="-121392377"/>
                <w:placeholder>
                  <w:docPart w:val="8ECDCCA9BC1A4159B004FFACF6B11B7D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Objective</w:t>
                </w:r>
              </w:sdtContent>
            </w:sdt>
          </w:p>
        </w:tc>
      </w:tr>
      <w:tr w:rsidR="002E0D48" w:rsidRPr="002B762E" w14:paraId="5E44EDC8" w14:textId="77777777" w:rsidTr="002E0D48">
        <w:trPr>
          <w:trHeight w:val="702"/>
        </w:trPr>
        <w:tc>
          <w:tcPr>
            <w:tcW w:w="9504" w:type="dxa"/>
            <w:gridSpan w:val="6"/>
            <w:vAlign w:val="bottom"/>
          </w:tcPr>
          <w:p w14:paraId="46CA69AD" w14:textId="2A16A6DC" w:rsidR="002E0D48" w:rsidRPr="009E2F8F" w:rsidRDefault="00D24D6E" w:rsidP="002E0D48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Results-driven and customer-focused IT professional with a proven track record in deskside support, network security, and web development. Currently enrolled in a Bachelor of Science in Information Technology program. Seeking a challenging role that leverages my technical expertise and diverse skill set.</w:t>
            </w:r>
          </w:p>
        </w:tc>
      </w:tr>
      <w:tr w:rsidR="00AC4D3E" w:rsidRPr="002B762E" w14:paraId="590417B7" w14:textId="77777777" w:rsidTr="002E0D48">
        <w:trPr>
          <w:trHeight w:val="855"/>
        </w:trPr>
        <w:tc>
          <w:tcPr>
            <w:tcW w:w="3097" w:type="dxa"/>
            <w:gridSpan w:val="2"/>
            <w:vAlign w:val="bottom"/>
          </w:tcPr>
          <w:p w14:paraId="15630CFE" w14:textId="77777777" w:rsidR="00AC4D3E" w:rsidRPr="009E2F8F" w:rsidRDefault="001437AB" w:rsidP="002E0D48">
            <w:pPr>
              <w:pStyle w:val="Heading2"/>
              <w:rPr>
                <w:rFonts w:ascii="Raleway" w:hAnsi="Raleway"/>
              </w:rPr>
            </w:pPr>
            <w:sdt>
              <w:sdtPr>
                <w:id w:val="579642817"/>
                <w:placeholder>
                  <w:docPart w:val="0C1F91091A604A4EA40EB5DF9577AFB7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7D3B9C">
                  <w:t>Education</w:t>
                </w:r>
              </w:sdtContent>
            </w:sdt>
          </w:p>
        </w:tc>
        <w:tc>
          <w:tcPr>
            <w:tcW w:w="323" w:type="dxa"/>
            <w:vAlign w:val="bottom"/>
          </w:tcPr>
          <w:p w14:paraId="13F61F01" w14:textId="77777777" w:rsidR="00AC4D3E" w:rsidRPr="009E2F8F" w:rsidRDefault="00AC4D3E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Align w:val="bottom"/>
          </w:tcPr>
          <w:p w14:paraId="64101BB7" w14:textId="77777777" w:rsidR="00AC4D3E" w:rsidRPr="009E2F8F" w:rsidRDefault="001437AB" w:rsidP="00447DF4">
            <w:pPr>
              <w:pStyle w:val="Heading2"/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id w:val="-30188563"/>
                <w:placeholder>
                  <w:docPart w:val="8C360BF24404449494DF78FC6179BACB"/>
                </w:placeholder>
                <w:temporary/>
                <w:showingPlcHdr/>
                <w15:appearance w15:val="hidden"/>
              </w:sdtPr>
              <w:sdtEndPr/>
              <w:sdtContent>
                <w:r w:rsidR="00447DF4" w:rsidRPr="00E6576E">
                  <w:t>Experience</w:t>
                </w:r>
              </w:sdtContent>
            </w:sdt>
          </w:p>
        </w:tc>
      </w:tr>
      <w:tr w:rsidR="002E0D48" w:rsidRPr="002B762E" w14:paraId="4898A073" w14:textId="77777777" w:rsidTr="002E0D48">
        <w:trPr>
          <w:trHeight w:val="90"/>
        </w:trPr>
        <w:tc>
          <w:tcPr>
            <w:tcW w:w="3097" w:type="dxa"/>
            <w:gridSpan w:val="2"/>
            <w:vAlign w:val="bottom"/>
          </w:tcPr>
          <w:p w14:paraId="0D0EB853" w14:textId="77777777" w:rsidR="002E0D48" w:rsidRPr="007D3B9C" w:rsidRDefault="002E0D48" w:rsidP="002E0D48"/>
        </w:tc>
        <w:tc>
          <w:tcPr>
            <w:tcW w:w="323" w:type="dxa"/>
            <w:vAlign w:val="bottom"/>
          </w:tcPr>
          <w:p w14:paraId="08C210C3" w14:textId="77777777" w:rsidR="002E0D48" w:rsidRPr="009E2F8F" w:rsidRDefault="002E0D48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Align w:val="bottom"/>
          </w:tcPr>
          <w:p w14:paraId="1809BCB1" w14:textId="77777777" w:rsidR="002E0D48" w:rsidRPr="00E6576E" w:rsidRDefault="002E0D48" w:rsidP="002E0D48"/>
        </w:tc>
      </w:tr>
      <w:tr w:rsidR="002E0D48" w:rsidRPr="0069360C" w14:paraId="14066B2B" w14:textId="77777777" w:rsidTr="002E0D48">
        <w:trPr>
          <w:trHeight w:val="1530"/>
        </w:trPr>
        <w:tc>
          <w:tcPr>
            <w:tcW w:w="3097" w:type="dxa"/>
            <w:gridSpan w:val="2"/>
          </w:tcPr>
          <w:p w14:paraId="3EB81687" w14:textId="07F86129" w:rsidR="002E0D48" w:rsidRPr="0069360C" w:rsidRDefault="0069360C" w:rsidP="002E0D48">
            <w:pPr>
              <w:rPr>
                <w:sz w:val="22"/>
              </w:rPr>
            </w:pPr>
            <w:r w:rsidRPr="0069360C">
              <w:rPr>
                <w:rStyle w:val="Strong"/>
                <w:rFonts w:ascii="Segoe UI" w:hAnsi="Segoe UI" w:cs="Segoe UI"/>
                <w:color w:val="0D0D0D"/>
                <w:sz w:val="22"/>
                <w:bdr w:val="single" w:sz="2" w:space="0" w:color="E3E3E3" w:frame="1"/>
                <w:shd w:val="clear" w:color="auto" w:fill="FFFFFF"/>
              </w:rPr>
              <w:t>Bachelor of Science in Information Technology</w:t>
            </w:r>
            <w:r w:rsidRPr="0069360C">
              <w:rPr>
                <w:rFonts w:ascii="Segoe UI" w:hAnsi="Segoe UI" w:cs="Segoe UI"/>
                <w:color w:val="0D0D0D"/>
                <w:sz w:val="22"/>
                <w:shd w:val="clear" w:color="auto" w:fill="FFFFFF"/>
              </w:rPr>
              <w:t xml:space="preserve"> Western Governors University, [Expected Graduation </w:t>
            </w:r>
            <w:r w:rsidRPr="0069360C">
              <w:rPr>
                <w:rFonts w:ascii="Segoe UI" w:hAnsi="Segoe UI" w:cs="Segoe UI"/>
                <w:color w:val="0D0D0D"/>
                <w:sz w:val="22"/>
                <w:shd w:val="clear" w:color="auto" w:fill="FFFFFF"/>
              </w:rPr>
              <w:t>2026</w:t>
            </w:r>
            <w:r w:rsidRPr="0069360C">
              <w:rPr>
                <w:rFonts w:ascii="Segoe UI" w:hAnsi="Segoe UI" w:cs="Segoe UI"/>
                <w:color w:val="0D0D0D"/>
                <w:sz w:val="22"/>
                <w:shd w:val="clear" w:color="auto" w:fill="FFFFFF"/>
              </w:rPr>
              <w:t>]</w:t>
            </w:r>
          </w:p>
        </w:tc>
        <w:tc>
          <w:tcPr>
            <w:tcW w:w="323" w:type="dxa"/>
            <w:vMerge w:val="restart"/>
          </w:tcPr>
          <w:p w14:paraId="3744FCEE" w14:textId="77777777" w:rsidR="002E0D48" w:rsidRPr="0069360C" w:rsidRDefault="002E0D48" w:rsidP="00AC4D3E">
            <w:pPr>
              <w:rPr>
                <w:rFonts w:cs="Rod"/>
                <w:noProof/>
                <w:color w:val="auto"/>
                <w:sz w:val="22"/>
                <w:lang w:val="en-GB" w:bidi="en-GB"/>
              </w:rPr>
            </w:pPr>
          </w:p>
        </w:tc>
        <w:tc>
          <w:tcPr>
            <w:tcW w:w="6084" w:type="dxa"/>
            <w:gridSpan w:val="3"/>
            <w:vMerge w:val="restart"/>
          </w:tcPr>
          <w:p w14:paraId="5841E2EC" w14:textId="77777777" w:rsidR="00D24D6E" w:rsidRPr="0069360C" w:rsidRDefault="00D24D6E" w:rsidP="00D24D6E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22"/>
                <w:szCs w:val="22"/>
              </w:rPr>
            </w:pPr>
            <w:r w:rsidRPr="0069360C">
              <w:rPr>
                <w:rStyle w:val="Strong"/>
                <w:rFonts w:ascii="Segoe UI" w:hAnsi="Segoe UI" w:cs="Segoe U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</w:rPr>
              <w:t>General Electric, Field Core</w:t>
            </w:r>
          </w:p>
          <w:p w14:paraId="72AB66B3" w14:textId="7B7D5AB7" w:rsidR="00D24D6E" w:rsidRPr="0069360C" w:rsidRDefault="00D24D6E" w:rsidP="00D24D6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ascii="Segoe UI" w:hAnsi="Segoe UI" w:cs="Segoe UI"/>
                <w:color w:val="0D0D0D"/>
                <w:sz w:val="22"/>
                <w:szCs w:val="22"/>
              </w:rPr>
            </w:pP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Deskside Support Specialist</w:t>
            </w:r>
            <w:r w:rsidRPr="0069360C">
              <w:rPr>
                <w:rFonts w:ascii="Segoe UI" w:hAnsi="Segoe UI" w:cs="Segoe UI"/>
                <w:color w:val="0D0D0D"/>
                <w:sz w:val="22"/>
                <w:szCs w:val="22"/>
              </w:rPr>
              <w:t xml:space="preserve"> 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Location: [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Atlanta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 xml:space="preserve">, 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Ga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]</w:t>
            </w:r>
            <w:r w:rsidRPr="0069360C">
              <w:rPr>
                <w:rFonts w:ascii="Segoe UI" w:hAnsi="Segoe UI" w:cs="Segoe UI"/>
                <w:color w:val="0D0D0D"/>
                <w:sz w:val="22"/>
                <w:szCs w:val="22"/>
              </w:rPr>
              <w:t xml:space="preserve"> 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Duration: 2017-2022</w:t>
            </w:r>
          </w:p>
          <w:p w14:paraId="348FE19B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Provided comprehensive deskside support for General Electric's Field Core division, ensuring seamless IT operations for employees.</w:t>
            </w:r>
          </w:p>
          <w:p w14:paraId="0ECEC576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Diagnosed and resolved hardware and software issues, delivering timely and effective solutions.</w:t>
            </w:r>
          </w:p>
          <w:p w14:paraId="2D7A04A7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Implemented and maintained network security protocols, safeguarding sensitive information and ensuring compliance with industry standards.</w:t>
            </w:r>
          </w:p>
          <w:p w14:paraId="3D114AC4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Configured and managed network devices, including routers and switches, optimizing performance and reliability.</w:t>
            </w:r>
          </w:p>
          <w:p w14:paraId="5B6E21B6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Conducted PC imaging for efficient deployment and standardized configurations.</w:t>
            </w:r>
          </w:p>
          <w:p w14:paraId="2B101B29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Collaborated with cross-functional teams to implement IT infrastructure improvements and upgrades.</w:t>
            </w:r>
          </w:p>
          <w:p w14:paraId="23EEB7C8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lastRenderedPageBreak/>
              <w:t>Conducted training sessions for end-users, enhancing their technical proficiency and troubleshooting capabilities.</w:t>
            </w:r>
          </w:p>
          <w:p w14:paraId="180D3CDD" w14:textId="77777777" w:rsidR="00D24D6E" w:rsidRPr="0069360C" w:rsidRDefault="00D24D6E" w:rsidP="00D24D6E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Set up and managed virtual environments to facilitate testing and development processes.</w:t>
            </w:r>
          </w:p>
          <w:p w14:paraId="4EE4AF85" w14:textId="77777777" w:rsidR="00D24D6E" w:rsidRPr="0069360C" w:rsidRDefault="00D24D6E" w:rsidP="00D24D6E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22"/>
                <w:szCs w:val="22"/>
              </w:rPr>
            </w:pPr>
            <w:r w:rsidRPr="0069360C">
              <w:rPr>
                <w:rStyle w:val="Strong"/>
                <w:rFonts w:ascii="Segoe UI" w:hAnsi="Segoe UI" w:cs="Segoe UI"/>
                <w:b w:val="0"/>
                <w:bCs w:val="0"/>
                <w:color w:val="0D0D0D"/>
                <w:sz w:val="22"/>
                <w:szCs w:val="22"/>
                <w:bdr w:val="single" w:sz="2" w:space="0" w:color="E3E3E3" w:frame="1"/>
              </w:rPr>
              <w:t>Tri-Mark Health Services</w:t>
            </w:r>
          </w:p>
          <w:p w14:paraId="362E54DD" w14:textId="7060B6E7" w:rsidR="00D24D6E" w:rsidRPr="0069360C" w:rsidRDefault="00D24D6E" w:rsidP="00D24D6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ascii="Segoe UI" w:hAnsi="Segoe UI" w:cs="Segoe UI"/>
                <w:color w:val="0D0D0D"/>
                <w:sz w:val="22"/>
                <w:szCs w:val="22"/>
              </w:rPr>
            </w:pP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Deskside Support Specialist</w:t>
            </w:r>
            <w:r w:rsidRPr="0069360C">
              <w:rPr>
                <w:rFonts w:ascii="Segoe UI" w:hAnsi="Segoe UI" w:cs="Segoe UI"/>
                <w:color w:val="0D0D0D"/>
                <w:sz w:val="22"/>
                <w:szCs w:val="22"/>
              </w:rPr>
              <w:t xml:space="preserve"> 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Location: [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Atlanta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 xml:space="preserve">, 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Ga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]</w:t>
            </w:r>
            <w:r w:rsidRPr="0069360C">
              <w:rPr>
                <w:rFonts w:ascii="Segoe UI" w:hAnsi="Segoe UI" w:cs="Segoe UI"/>
                <w:color w:val="0D0D0D"/>
                <w:sz w:val="22"/>
                <w:szCs w:val="22"/>
              </w:rPr>
              <w:t xml:space="preserve"> 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Duration: 2014-2017</w:t>
            </w:r>
          </w:p>
          <w:p w14:paraId="2A7A6A11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Delivered high-quality deskside support services for Tri-Mark Health Services, addressing technical issues and maintaining IT systems.</w:t>
            </w:r>
          </w:p>
          <w:p w14:paraId="3543E877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Played a key role in the planning and execution of IT projects, contributing to the overall efficiency of the organization.</w:t>
            </w:r>
          </w:p>
          <w:p w14:paraId="0939F25A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Implemented network security measures to protect organizational assets and sensitive data.</w:t>
            </w:r>
          </w:p>
          <w:p w14:paraId="0F13275D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Configured and managed network devices for optimal performance.</w:t>
            </w:r>
          </w:p>
          <w:p w14:paraId="6CD9C4E4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Conducted PC imaging for efficient deployment and standardized configurations.</w:t>
            </w:r>
          </w:p>
          <w:p w14:paraId="7963622D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Established positive relationships with end-users and stakeholders, fostering a collaborative and customer-centric IT environment.</w:t>
            </w:r>
          </w:p>
          <w:p w14:paraId="74BA4238" w14:textId="77777777" w:rsidR="00D24D6E" w:rsidRPr="0069360C" w:rsidRDefault="00D24D6E" w:rsidP="00D24D6E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Configured and managed virtual environments to support testing and development activities.</w:t>
            </w:r>
          </w:p>
          <w:p w14:paraId="288B5183" w14:textId="77777777" w:rsidR="00D24D6E" w:rsidRPr="0069360C" w:rsidRDefault="00D24D6E" w:rsidP="00D24D6E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24"/>
              </w:rPr>
            </w:pPr>
            <w:r w:rsidRPr="0069360C">
              <w:rPr>
                <w:rStyle w:val="Strong"/>
                <w:rFonts w:ascii="Segoe UI" w:hAnsi="Segoe UI" w:cs="Segoe UI"/>
                <w:color w:val="0D0D0D"/>
                <w:sz w:val="24"/>
                <w:bdr w:val="single" w:sz="2" w:space="0" w:color="E3E3E3" w:frame="1"/>
              </w:rPr>
              <w:t>Freelance Web Design and Back-End Developer</w:t>
            </w:r>
          </w:p>
          <w:p w14:paraId="03C2C91D" w14:textId="3CFE8D41" w:rsidR="00D24D6E" w:rsidRPr="0069360C" w:rsidRDefault="00D24D6E" w:rsidP="00D24D6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ascii="Segoe UI" w:hAnsi="Segoe UI" w:cs="Segoe UI"/>
                <w:color w:val="0D0D0D"/>
                <w:sz w:val="22"/>
                <w:szCs w:val="22"/>
              </w:rPr>
            </w:pP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Location: [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Atlanta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 xml:space="preserve">, </w:t>
            </w:r>
            <w:r w:rsid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GA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]</w:t>
            </w:r>
            <w:r w:rsidRPr="0069360C">
              <w:rPr>
                <w:rFonts w:ascii="Segoe UI" w:hAnsi="Segoe UI" w:cs="Segoe UI"/>
                <w:color w:val="0D0D0D"/>
                <w:sz w:val="22"/>
                <w:szCs w:val="22"/>
              </w:rPr>
              <w:t xml:space="preserve"> </w:t>
            </w:r>
            <w:r w:rsidRPr="0069360C">
              <w:rPr>
                <w:rStyle w:val="Emphasis"/>
                <w:rFonts w:ascii="Segoe UI" w:hAnsi="Segoe UI" w:cs="Segoe UI"/>
                <w:color w:val="0D0D0D"/>
                <w:sz w:val="22"/>
                <w:szCs w:val="22"/>
                <w:bdr w:val="single" w:sz="2" w:space="0" w:color="E3E3E3" w:frame="1"/>
              </w:rPr>
              <w:t>Duration: 2019-Present</w:t>
            </w:r>
          </w:p>
          <w:p w14:paraId="62AA0BB0" w14:textId="77777777" w:rsidR="00D24D6E" w:rsidRPr="0069360C" w:rsidRDefault="00D24D6E" w:rsidP="00D24D6E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Independently managed and executed web design and back-end development projects for various clients.</w:t>
            </w:r>
          </w:p>
          <w:p w14:paraId="308F5AF2" w14:textId="77777777" w:rsidR="00D24D6E" w:rsidRPr="0069360C" w:rsidRDefault="00D24D6E" w:rsidP="00D24D6E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Specialized in Java and C# programming languages, ensuring robust and scalable solutions.</w:t>
            </w:r>
          </w:p>
          <w:p w14:paraId="06A0C0FF" w14:textId="77777777" w:rsidR="00D24D6E" w:rsidRPr="0069360C" w:rsidRDefault="00D24D6E" w:rsidP="00D24D6E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Designed user-friendly interfaces and implemented responsive web designs to enhance the overall user experience.</w:t>
            </w:r>
          </w:p>
          <w:p w14:paraId="6018AA43" w14:textId="77777777" w:rsidR="00D24D6E" w:rsidRPr="0069360C" w:rsidRDefault="00D24D6E" w:rsidP="00D24D6E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Developed and maintained back-end systems, optimizing functionality and performance.</w:t>
            </w:r>
          </w:p>
          <w:p w14:paraId="2D48ABF3" w14:textId="77777777" w:rsidR="00D24D6E" w:rsidRPr="0069360C" w:rsidRDefault="00D24D6E" w:rsidP="00D24D6E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Utilized network security best practices in web development projects.</w:t>
            </w:r>
          </w:p>
          <w:p w14:paraId="65EB6ECC" w14:textId="6294DC1C" w:rsidR="002E0D48" w:rsidRPr="0069360C" w:rsidRDefault="00D24D6E" w:rsidP="0069360C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hAnsi="Segoe UI" w:cs="Segoe UI"/>
                <w:color w:val="0D0D0D"/>
                <w:sz w:val="22"/>
              </w:rPr>
            </w:pPr>
            <w:r w:rsidRPr="0069360C">
              <w:rPr>
                <w:rFonts w:ascii="Segoe UI" w:hAnsi="Segoe UI" w:cs="Segoe UI"/>
                <w:color w:val="0D0D0D"/>
                <w:sz w:val="22"/>
              </w:rPr>
              <w:t>Set up virtual environments for testing and development purposes.</w:t>
            </w:r>
          </w:p>
        </w:tc>
      </w:tr>
      <w:tr w:rsidR="002E0D48" w:rsidRPr="0069360C" w14:paraId="3A1A8579" w14:textId="77777777" w:rsidTr="002E0D48">
        <w:trPr>
          <w:trHeight w:val="810"/>
        </w:trPr>
        <w:tc>
          <w:tcPr>
            <w:tcW w:w="3097" w:type="dxa"/>
            <w:gridSpan w:val="2"/>
          </w:tcPr>
          <w:p w14:paraId="554A090B" w14:textId="77777777" w:rsidR="002E0D48" w:rsidRPr="0069360C" w:rsidRDefault="001437AB" w:rsidP="002E0D48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199982148"/>
                <w:placeholder>
                  <w:docPart w:val="B29FDFE9979B4404AA66EFE1F213C12D"/>
                </w:placeholder>
                <w:temporary/>
                <w:showingPlcHdr/>
                <w15:appearance w15:val="hidden"/>
              </w:sdtPr>
              <w:sdtEndPr/>
              <w:sdtContent>
                <w:r w:rsidR="002E0D48" w:rsidRPr="0069360C">
                  <w:rPr>
                    <w:sz w:val="22"/>
                    <w:szCs w:val="22"/>
                  </w:rPr>
                  <w:t>Awards &amp; acknowledgments</w:t>
                </w:r>
              </w:sdtContent>
            </w:sdt>
          </w:p>
        </w:tc>
        <w:tc>
          <w:tcPr>
            <w:tcW w:w="323" w:type="dxa"/>
            <w:vMerge/>
          </w:tcPr>
          <w:p w14:paraId="1449BC39" w14:textId="77777777" w:rsidR="002E0D48" w:rsidRPr="0069360C" w:rsidRDefault="002E0D48" w:rsidP="00AC4D3E">
            <w:pPr>
              <w:rPr>
                <w:rFonts w:cs="Rod"/>
                <w:noProof/>
                <w:color w:val="auto"/>
                <w:sz w:val="22"/>
                <w:lang w:val="en-GB" w:bidi="en-GB"/>
              </w:rPr>
            </w:pPr>
          </w:p>
        </w:tc>
        <w:tc>
          <w:tcPr>
            <w:tcW w:w="6084" w:type="dxa"/>
            <w:gridSpan w:val="3"/>
            <w:vMerge/>
          </w:tcPr>
          <w:p w14:paraId="6BC68649" w14:textId="77777777" w:rsidR="002E0D48" w:rsidRPr="0069360C" w:rsidRDefault="002E0D48" w:rsidP="002E0D48">
            <w:pPr>
              <w:pStyle w:val="Heading2"/>
              <w:rPr>
                <w:sz w:val="22"/>
                <w:szCs w:val="22"/>
              </w:rPr>
            </w:pPr>
          </w:p>
        </w:tc>
      </w:tr>
      <w:tr w:rsidR="002E0D48" w:rsidRPr="0069360C" w14:paraId="7C6D7701" w14:textId="77777777" w:rsidTr="00F53936">
        <w:trPr>
          <w:trHeight w:val="2160"/>
        </w:trPr>
        <w:tc>
          <w:tcPr>
            <w:tcW w:w="3097" w:type="dxa"/>
            <w:gridSpan w:val="2"/>
          </w:tcPr>
          <w:p w14:paraId="29B7045B" w14:textId="3999CFD4" w:rsidR="0069360C" w:rsidRPr="0069360C" w:rsidRDefault="0069360C" w:rsidP="0069360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69360C">
              <w:rPr>
                <w:rFonts w:ascii="Segoe UI" w:eastAsia="Times New Roman" w:hAnsi="Segoe UI" w:cs="Segoe UI"/>
                <w:color w:val="0D0D0D"/>
                <w:sz w:val="22"/>
                <w:shd w:val="clear" w:color="auto" w:fill="FFFFFF"/>
              </w:rPr>
              <w:t>Certified Internet Web Professional (CIW) - Site Development</w:t>
            </w:r>
          </w:p>
          <w:p w14:paraId="6D2EDDCA" w14:textId="77777777" w:rsidR="0069360C" w:rsidRPr="0069360C" w:rsidRDefault="0069360C" w:rsidP="0069360C">
            <w:pPr>
              <w:numPr>
                <w:ilvl w:val="0"/>
                <w:numId w:val="2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>HTML5, CSS3, JavaScript, Python</w:t>
            </w:r>
          </w:p>
          <w:p w14:paraId="48451CAA" w14:textId="7D802F0C" w:rsidR="00447DF4" w:rsidRPr="0069360C" w:rsidRDefault="00447DF4" w:rsidP="00447DF4">
            <w:pPr>
              <w:rPr>
                <w:sz w:val="22"/>
              </w:rPr>
            </w:pPr>
          </w:p>
          <w:p w14:paraId="0D38B281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Technical Skills: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Deskside Support, Hardware Troubleshooting, Software Installation, Network Security, Network Configuration and Management, PC 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lastRenderedPageBreak/>
              <w:t>Imaging, Virtual Environment Setup</w:t>
            </w:r>
          </w:p>
          <w:p w14:paraId="5324C9CA" w14:textId="3DC4DD19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Programming Languages: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</w:t>
            </w:r>
            <w:r>
              <w:rPr>
                <w:rFonts w:ascii="Segoe UI" w:eastAsia="Times New Roman" w:hAnsi="Segoe UI" w:cs="Segoe UI"/>
                <w:color w:val="0D0D0D"/>
                <w:sz w:val="22"/>
              </w:rPr>
              <w:t xml:space="preserve">Foundational knowledge in: 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>Java, C#, Python</w:t>
            </w:r>
            <w:r>
              <w:rPr>
                <w:rFonts w:ascii="Segoe UI" w:eastAsia="Times New Roman" w:hAnsi="Segoe UI" w:cs="Segoe UI"/>
                <w:color w:val="0D0D0D"/>
                <w:sz w:val="22"/>
              </w:rPr>
              <w:t>, JavaScript</w:t>
            </w:r>
          </w:p>
          <w:p w14:paraId="455E3CCC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IDEs: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IntelliJ Idea (Java), Visual Studio/Visual Studio Code (C#), PyCharm (Python)</w:t>
            </w:r>
          </w:p>
          <w:p w14:paraId="4B4F45F6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Web Development: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HTML5, CSS3, Bootstrap</w:t>
            </w:r>
          </w:p>
          <w:p w14:paraId="3B3BBEC4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Virtualization: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VMware, VirtualBox, Hypervisor</w:t>
            </w:r>
          </w:p>
          <w:p w14:paraId="7E123B38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Design Tools: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Figma, </w:t>
            </w:r>
            <w:proofErr w:type="spellStart"/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>WireShark</w:t>
            </w:r>
            <w:proofErr w:type="spellEnd"/>
          </w:p>
          <w:p w14:paraId="1C76C144" w14:textId="77777777" w:rsidR="0069360C" w:rsidRPr="0069360C" w:rsidRDefault="0069360C" w:rsidP="0069360C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D0D0D"/>
                <w:sz w:val="22"/>
              </w:rPr>
            </w:pPr>
            <w:r w:rsidRPr="0069360C">
              <w:rPr>
                <w:rFonts w:ascii="Segoe UI" w:eastAsia="Times New Roman" w:hAnsi="Segoe UI" w:cs="Segoe UI"/>
                <w:b/>
                <w:bCs/>
                <w:color w:val="0D0D0D"/>
                <w:sz w:val="22"/>
                <w:bdr w:val="single" w:sz="2" w:space="0" w:color="E3E3E3" w:frame="1"/>
              </w:rPr>
              <w:t>Cloud Services:</w:t>
            </w:r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 xml:space="preserve"> </w:t>
            </w:r>
            <w:proofErr w:type="spellStart"/>
            <w:r w:rsidRPr="0069360C">
              <w:rPr>
                <w:rFonts w:ascii="Segoe UI" w:eastAsia="Times New Roman" w:hAnsi="Segoe UI" w:cs="Segoe UI"/>
                <w:color w:val="0D0D0D"/>
                <w:sz w:val="22"/>
              </w:rPr>
              <w:t>CloudFlare</w:t>
            </w:r>
            <w:proofErr w:type="spellEnd"/>
          </w:p>
          <w:p w14:paraId="1E696FDD" w14:textId="77777777" w:rsidR="002E0D48" w:rsidRPr="0069360C" w:rsidRDefault="002E0D48" w:rsidP="002E0D48">
            <w:pPr>
              <w:rPr>
                <w:sz w:val="22"/>
              </w:rPr>
            </w:pPr>
          </w:p>
        </w:tc>
        <w:tc>
          <w:tcPr>
            <w:tcW w:w="323" w:type="dxa"/>
            <w:vMerge/>
          </w:tcPr>
          <w:p w14:paraId="4DF53D69" w14:textId="77777777" w:rsidR="002E0D48" w:rsidRPr="0069360C" w:rsidRDefault="002E0D48" w:rsidP="00AC4D3E">
            <w:pPr>
              <w:rPr>
                <w:rFonts w:cs="Rod"/>
                <w:noProof/>
                <w:color w:val="auto"/>
                <w:sz w:val="22"/>
                <w:lang w:val="en-GB" w:bidi="en-GB"/>
              </w:rPr>
            </w:pPr>
          </w:p>
        </w:tc>
        <w:tc>
          <w:tcPr>
            <w:tcW w:w="6084" w:type="dxa"/>
            <w:gridSpan w:val="3"/>
            <w:vMerge/>
          </w:tcPr>
          <w:p w14:paraId="5441D3F6" w14:textId="77777777" w:rsidR="002E0D48" w:rsidRPr="0069360C" w:rsidRDefault="002E0D48" w:rsidP="002E0D48">
            <w:pPr>
              <w:pStyle w:val="Heading2"/>
              <w:rPr>
                <w:sz w:val="22"/>
                <w:szCs w:val="22"/>
              </w:rPr>
            </w:pPr>
          </w:p>
        </w:tc>
      </w:tr>
    </w:tbl>
    <w:p w14:paraId="0E7B5E1F" w14:textId="77777777" w:rsidR="00154BEA" w:rsidRPr="0069360C" w:rsidRDefault="00154BEA" w:rsidP="00332C22">
      <w:pPr>
        <w:rPr>
          <w:sz w:val="22"/>
        </w:rPr>
      </w:pPr>
    </w:p>
    <w:sectPr w:rsidR="00154BEA" w:rsidRPr="0069360C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9806" w14:textId="77777777" w:rsidR="00D24D6E" w:rsidRDefault="00D24D6E">
      <w:pPr>
        <w:spacing w:line="240" w:lineRule="auto"/>
      </w:pPr>
      <w:r>
        <w:separator/>
      </w:r>
    </w:p>
  </w:endnote>
  <w:endnote w:type="continuationSeparator" w:id="0">
    <w:p w14:paraId="7026F409" w14:textId="77777777" w:rsidR="00D24D6E" w:rsidRDefault="00D24D6E">
      <w:pPr>
        <w:spacing w:line="240" w:lineRule="auto"/>
      </w:pPr>
      <w:r>
        <w:continuationSeparator/>
      </w:r>
    </w:p>
  </w:endnote>
  <w:endnote w:type="continuationNotice" w:id="1">
    <w:p w14:paraId="696AE8FC" w14:textId="77777777" w:rsidR="00D24D6E" w:rsidRDefault="00D24D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EA4D" w14:textId="77777777" w:rsidR="00D24D6E" w:rsidRDefault="00D24D6E">
      <w:pPr>
        <w:spacing w:line="240" w:lineRule="auto"/>
      </w:pPr>
      <w:r>
        <w:separator/>
      </w:r>
    </w:p>
  </w:footnote>
  <w:footnote w:type="continuationSeparator" w:id="0">
    <w:p w14:paraId="3C261B48" w14:textId="77777777" w:rsidR="00D24D6E" w:rsidRDefault="00D24D6E">
      <w:pPr>
        <w:spacing w:line="240" w:lineRule="auto"/>
      </w:pPr>
      <w:r>
        <w:continuationSeparator/>
      </w:r>
    </w:p>
  </w:footnote>
  <w:footnote w:type="continuationNotice" w:id="1">
    <w:p w14:paraId="770344BA" w14:textId="77777777" w:rsidR="00D24D6E" w:rsidRDefault="00D24D6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5BE0"/>
    <w:multiLevelType w:val="multilevel"/>
    <w:tmpl w:val="D9B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4BEE"/>
    <w:multiLevelType w:val="multilevel"/>
    <w:tmpl w:val="6BC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A325D41"/>
    <w:multiLevelType w:val="multilevel"/>
    <w:tmpl w:val="AF3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332417"/>
    <w:multiLevelType w:val="multilevel"/>
    <w:tmpl w:val="A1E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736F3"/>
    <w:multiLevelType w:val="multilevel"/>
    <w:tmpl w:val="690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4263965">
    <w:abstractNumId w:val="17"/>
  </w:num>
  <w:num w:numId="2" w16cid:durableId="102263965">
    <w:abstractNumId w:val="9"/>
  </w:num>
  <w:num w:numId="3" w16cid:durableId="2031493061">
    <w:abstractNumId w:val="7"/>
  </w:num>
  <w:num w:numId="4" w16cid:durableId="2135782524">
    <w:abstractNumId w:val="6"/>
  </w:num>
  <w:num w:numId="5" w16cid:durableId="1501893897">
    <w:abstractNumId w:val="5"/>
  </w:num>
  <w:num w:numId="6" w16cid:durableId="900408863">
    <w:abstractNumId w:val="4"/>
  </w:num>
  <w:num w:numId="7" w16cid:durableId="686098291">
    <w:abstractNumId w:val="16"/>
  </w:num>
  <w:num w:numId="8" w16cid:durableId="684943165">
    <w:abstractNumId w:val="11"/>
  </w:num>
  <w:num w:numId="9" w16cid:durableId="1966808343">
    <w:abstractNumId w:val="18"/>
  </w:num>
  <w:num w:numId="10" w16cid:durableId="1953396153">
    <w:abstractNumId w:val="8"/>
  </w:num>
  <w:num w:numId="11" w16cid:durableId="1902135152">
    <w:abstractNumId w:val="3"/>
  </w:num>
  <w:num w:numId="12" w16cid:durableId="957448111">
    <w:abstractNumId w:val="2"/>
  </w:num>
  <w:num w:numId="13" w16cid:durableId="922377908">
    <w:abstractNumId w:val="1"/>
  </w:num>
  <w:num w:numId="14" w16cid:durableId="975187802">
    <w:abstractNumId w:val="0"/>
  </w:num>
  <w:num w:numId="15" w16cid:durableId="1394769507">
    <w:abstractNumId w:val="9"/>
    <w:lvlOverride w:ilvl="0">
      <w:startOverride w:val="1"/>
    </w:lvlOverride>
  </w:num>
  <w:num w:numId="16" w16cid:durableId="1231110410">
    <w:abstractNumId w:val="12"/>
  </w:num>
  <w:num w:numId="17" w16cid:durableId="810177207">
    <w:abstractNumId w:val="9"/>
  </w:num>
  <w:num w:numId="18" w16cid:durableId="172885957">
    <w:abstractNumId w:val="15"/>
  </w:num>
  <w:num w:numId="19" w16cid:durableId="28920093">
    <w:abstractNumId w:val="9"/>
  </w:num>
  <w:num w:numId="20" w16cid:durableId="1989364048">
    <w:abstractNumId w:val="13"/>
  </w:num>
  <w:num w:numId="21" w16cid:durableId="810558677">
    <w:abstractNumId w:val="10"/>
  </w:num>
  <w:num w:numId="22" w16cid:durableId="1979338910">
    <w:abstractNumId w:val="14"/>
  </w:num>
  <w:num w:numId="23" w16cid:durableId="1560556138">
    <w:abstractNumId w:val="20"/>
  </w:num>
  <w:num w:numId="24" w16cid:durableId="303776611">
    <w:abstractNumId w:val="21"/>
  </w:num>
  <w:num w:numId="25" w16cid:durableId="13383404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6E"/>
    <w:rsid w:val="00036C35"/>
    <w:rsid w:val="000441AE"/>
    <w:rsid w:val="000B031E"/>
    <w:rsid w:val="000B0715"/>
    <w:rsid w:val="000C4E71"/>
    <w:rsid w:val="00103B74"/>
    <w:rsid w:val="001437AB"/>
    <w:rsid w:val="00144C71"/>
    <w:rsid w:val="00154BEA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E0D48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E1C76"/>
    <w:rsid w:val="003F2AD3"/>
    <w:rsid w:val="00404DED"/>
    <w:rsid w:val="00447DF4"/>
    <w:rsid w:val="0045456F"/>
    <w:rsid w:val="00456788"/>
    <w:rsid w:val="00470F95"/>
    <w:rsid w:val="004905CE"/>
    <w:rsid w:val="00512F10"/>
    <w:rsid w:val="005144A8"/>
    <w:rsid w:val="0053561D"/>
    <w:rsid w:val="005712EE"/>
    <w:rsid w:val="00574931"/>
    <w:rsid w:val="005E6E5D"/>
    <w:rsid w:val="005F6A88"/>
    <w:rsid w:val="00602CFD"/>
    <w:rsid w:val="0060344F"/>
    <w:rsid w:val="00646B60"/>
    <w:rsid w:val="00672453"/>
    <w:rsid w:val="00675D69"/>
    <w:rsid w:val="0069360C"/>
    <w:rsid w:val="006A4B11"/>
    <w:rsid w:val="006C66F0"/>
    <w:rsid w:val="0072270C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75A0"/>
    <w:rsid w:val="008C4E08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F216A"/>
    <w:rsid w:val="00C62996"/>
    <w:rsid w:val="00C93F8B"/>
    <w:rsid w:val="00CB0253"/>
    <w:rsid w:val="00CC641A"/>
    <w:rsid w:val="00CD382E"/>
    <w:rsid w:val="00D10ECA"/>
    <w:rsid w:val="00D110BB"/>
    <w:rsid w:val="00D24D6E"/>
    <w:rsid w:val="00D44A58"/>
    <w:rsid w:val="00DA013F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81434"/>
    <w:rsid w:val="00E86E13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A367A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1D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ch\AppData\Roaming\Microsoft\Templates\Simple%20resu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CDCCA9BC1A4159B004FFACF6B11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8F7C-55BA-4B25-B337-739173EC980E}"/>
      </w:docPartPr>
      <w:docPartBody>
        <w:p w:rsidR="00FE178B" w:rsidRDefault="00FE178B">
          <w:pPr>
            <w:pStyle w:val="8ECDCCA9BC1A4159B004FFACF6B11B7D"/>
          </w:pPr>
          <w:r w:rsidRPr="007D3B9C">
            <w:t>Objective</w:t>
          </w:r>
        </w:p>
      </w:docPartBody>
    </w:docPart>
    <w:docPart>
      <w:docPartPr>
        <w:name w:val="0C1F91091A604A4EA40EB5DF9577A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0134-987B-4B21-9390-6F87FA9689E2}"/>
      </w:docPartPr>
      <w:docPartBody>
        <w:p w:rsidR="00FE178B" w:rsidRDefault="00FE178B">
          <w:pPr>
            <w:pStyle w:val="0C1F91091A604A4EA40EB5DF9577AFB7"/>
          </w:pPr>
          <w:r w:rsidRPr="007D3B9C">
            <w:t>Education</w:t>
          </w:r>
        </w:p>
      </w:docPartBody>
    </w:docPart>
    <w:docPart>
      <w:docPartPr>
        <w:name w:val="8C360BF24404449494DF78FC6179B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78B6A-A83D-4CD7-BA5B-6E839DFE8C6D}"/>
      </w:docPartPr>
      <w:docPartBody>
        <w:p w:rsidR="00FE178B" w:rsidRDefault="00FE178B">
          <w:pPr>
            <w:pStyle w:val="8C360BF24404449494DF78FC6179BACB"/>
          </w:pPr>
          <w:r w:rsidRPr="00E6576E">
            <w:t>Experience</w:t>
          </w:r>
        </w:p>
      </w:docPartBody>
    </w:docPart>
    <w:docPart>
      <w:docPartPr>
        <w:name w:val="B29FDFE9979B4404AA66EFE1F213C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19F6B-7EAF-4253-BEF7-88C5D96E0842}"/>
      </w:docPartPr>
      <w:docPartBody>
        <w:p w:rsidR="00FE178B" w:rsidRDefault="00FE178B">
          <w:pPr>
            <w:pStyle w:val="B29FDFE9979B4404AA66EFE1F213C12D"/>
          </w:pPr>
          <w:r w:rsidRPr="007D3B9C">
            <w:t>Awards &amp;</w:t>
          </w:r>
          <w:r>
            <w:t xml:space="preserve"> </w:t>
          </w:r>
          <w:r w:rsidRPr="007D3B9C">
            <w:t>acknowledgments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B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D2927109244339AF3AD62E97C4D8B">
    <w:name w:val="6A5D2927109244339AF3AD62E97C4D8B"/>
  </w:style>
  <w:style w:type="paragraph" w:customStyle="1" w:styleId="48A032BE68F74ED29F3C1DC4B7BB7643">
    <w:name w:val="48A032BE68F74ED29F3C1DC4B7BB7643"/>
  </w:style>
  <w:style w:type="paragraph" w:customStyle="1" w:styleId="2E8D081FDDE84122B28834BFFC935E5C">
    <w:name w:val="2E8D081FDDE84122B28834BFFC935E5C"/>
  </w:style>
  <w:style w:type="paragraph" w:customStyle="1" w:styleId="0A9D75D961E54717B92184946BB44AB6">
    <w:name w:val="0A9D75D961E54717B92184946BB44AB6"/>
  </w:style>
  <w:style w:type="paragraph" w:customStyle="1" w:styleId="8ECDCCA9BC1A4159B004FFACF6B11B7D">
    <w:name w:val="8ECDCCA9BC1A4159B004FFACF6B11B7D"/>
  </w:style>
  <w:style w:type="paragraph" w:customStyle="1" w:styleId="342ECBA1C2E1465E8467A4A295079C58">
    <w:name w:val="342ECBA1C2E1465E8467A4A295079C58"/>
  </w:style>
  <w:style w:type="paragraph" w:customStyle="1" w:styleId="0C1F91091A604A4EA40EB5DF9577AFB7">
    <w:name w:val="0C1F91091A604A4EA40EB5DF9577AFB7"/>
  </w:style>
  <w:style w:type="paragraph" w:customStyle="1" w:styleId="8C360BF24404449494DF78FC6179BACB">
    <w:name w:val="8C360BF24404449494DF78FC6179BACB"/>
  </w:style>
  <w:style w:type="character" w:styleId="Emphasis">
    <w:name w:val="Emphasis"/>
    <w:basedOn w:val="DefaultParagraphFont"/>
    <w:uiPriority w:val="20"/>
    <w:qFormat/>
    <w:rsid w:val="00FE178B"/>
    <w:rPr>
      <w:b/>
      <w:i w:val="0"/>
      <w:iCs/>
    </w:rPr>
  </w:style>
  <w:style w:type="paragraph" w:customStyle="1" w:styleId="13401EEBBF1A45A587663DE764897653">
    <w:name w:val="13401EEBBF1A45A587663DE764897653"/>
  </w:style>
  <w:style w:type="paragraph" w:customStyle="1" w:styleId="48562EB1BDFE45B8BF4F8647F1C3BF56">
    <w:name w:val="48562EB1BDFE45B8BF4F8647F1C3BF56"/>
  </w:style>
  <w:style w:type="paragraph" w:customStyle="1" w:styleId="59A57F3FE23D4D889E7CEA35ABB6BE1B">
    <w:name w:val="59A57F3FE23D4D889E7CEA35ABB6BE1B"/>
  </w:style>
  <w:style w:type="paragraph" w:customStyle="1" w:styleId="ADC2C467D2A141F9964D986BA73FD202">
    <w:name w:val="ADC2C467D2A141F9964D986BA73FD202"/>
  </w:style>
  <w:style w:type="paragraph" w:customStyle="1" w:styleId="799539A5DE11401F845F487372119661">
    <w:name w:val="799539A5DE11401F845F487372119661"/>
  </w:style>
  <w:style w:type="paragraph" w:customStyle="1" w:styleId="20A93CF1D4EF43F8A1476D57B3624262">
    <w:name w:val="20A93CF1D4EF43F8A1476D57B3624262"/>
  </w:style>
  <w:style w:type="paragraph" w:customStyle="1" w:styleId="27341395F3F14C3DB33FD3914EDA6C9E">
    <w:name w:val="27341395F3F14C3DB33FD3914EDA6C9E"/>
  </w:style>
  <w:style w:type="paragraph" w:customStyle="1" w:styleId="9F8425492BBE402A82FD77A54EE293BB">
    <w:name w:val="9F8425492BBE402A82FD77A54EE293BB"/>
  </w:style>
  <w:style w:type="paragraph" w:customStyle="1" w:styleId="0924DB3D08C14A569D59DD3243A8FC09">
    <w:name w:val="0924DB3D08C14A569D59DD3243A8FC09"/>
  </w:style>
  <w:style w:type="paragraph" w:customStyle="1" w:styleId="157CB1D8944A490984F73CBC9C77B4F2">
    <w:name w:val="157CB1D8944A490984F73CBC9C77B4F2"/>
  </w:style>
  <w:style w:type="paragraph" w:customStyle="1" w:styleId="C027A83AFB1A4164AFD2B906B25793FC">
    <w:name w:val="C027A83AFB1A4164AFD2B906B25793FC"/>
  </w:style>
  <w:style w:type="paragraph" w:customStyle="1" w:styleId="F54FE8CDFA2D46719BC579277D4004DA">
    <w:name w:val="F54FE8CDFA2D46719BC579277D4004DA"/>
  </w:style>
  <w:style w:type="paragraph" w:customStyle="1" w:styleId="0F6C2D252AF94CD3B32666A2A8CFEA95">
    <w:name w:val="0F6C2D252AF94CD3B32666A2A8CFEA95"/>
  </w:style>
  <w:style w:type="paragraph" w:customStyle="1" w:styleId="F12634621AC9487EB6DF70E4B49C69B0">
    <w:name w:val="F12634621AC9487EB6DF70E4B49C69B0"/>
  </w:style>
  <w:style w:type="paragraph" w:customStyle="1" w:styleId="6B38BCAE8A0643BA81C49B9E674F43B1">
    <w:name w:val="6B38BCAE8A0643BA81C49B9E674F43B1"/>
  </w:style>
  <w:style w:type="paragraph" w:customStyle="1" w:styleId="694142F874DC47CDB270C1AEB4B2E79C">
    <w:name w:val="694142F874DC47CDB270C1AEB4B2E79C"/>
  </w:style>
  <w:style w:type="paragraph" w:customStyle="1" w:styleId="B29FDFE9979B4404AA66EFE1F213C12D">
    <w:name w:val="B29FDFE9979B4404AA66EFE1F213C12D"/>
  </w:style>
  <w:style w:type="paragraph" w:customStyle="1" w:styleId="518AE4ECE6F742A7A48456977A92BC2B">
    <w:name w:val="518AE4ECE6F742A7A48456977A92BC2B"/>
  </w:style>
  <w:style w:type="paragraph" w:customStyle="1" w:styleId="5F3001F9029E434CA9E34E35B747B874">
    <w:name w:val="5F3001F9029E434CA9E34E35B747B874"/>
    <w:rsid w:val="00FE178B"/>
  </w:style>
  <w:style w:type="paragraph" w:customStyle="1" w:styleId="971134F7360240579DCDFBC4025F5167">
    <w:name w:val="971134F7360240579DCDFBC4025F5167"/>
    <w:rsid w:val="00FE178B"/>
  </w:style>
  <w:style w:type="paragraph" w:customStyle="1" w:styleId="E9DB13AF7CB14CC785D0C388F4580786">
    <w:name w:val="E9DB13AF7CB14CC785D0C388F4580786"/>
    <w:rsid w:val="00FE178B"/>
  </w:style>
  <w:style w:type="paragraph" w:customStyle="1" w:styleId="C7BAE9F8EAE9472B802C67F62E21F470">
    <w:name w:val="C7BAE9F8EAE9472B802C67F62E21F470"/>
    <w:rsid w:val="00FE178B"/>
  </w:style>
  <w:style w:type="paragraph" w:customStyle="1" w:styleId="FD842288D811430588DB0BC29D7A9D82">
    <w:name w:val="FD842288D811430588DB0BC29D7A9D82"/>
    <w:rsid w:val="00FE178B"/>
  </w:style>
  <w:style w:type="paragraph" w:customStyle="1" w:styleId="6C0D2075A950483D945C9151BE3B0CDB">
    <w:name w:val="6C0D2075A950483D945C9151BE3B0CDB"/>
    <w:rsid w:val="00FE178B"/>
  </w:style>
  <w:style w:type="paragraph" w:customStyle="1" w:styleId="D2AF636FA1F040D4A848F03582A86F9A">
    <w:name w:val="D2AF636FA1F040D4A848F03582A86F9A"/>
    <w:rsid w:val="00FE178B"/>
  </w:style>
  <w:style w:type="paragraph" w:customStyle="1" w:styleId="A76E77C9E07B4581AFB32A70F92FC93E">
    <w:name w:val="A76E77C9E07B4581AFB32A70F92FC93E"/>
    <w:rsid w:val="00FE178B"/>
  </w:style>
  <w:style w:type="paragraph" w:customStyle="1" w:styleId="1CB4D1FEF7634F6EB7992D9E22480917">
    <w:name w:val="1CB4D1FEF7634F6EB7992D9E22480917"/>
    <w:rsid w:val="00FE17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D041F3-59EE-45D8-84A9-5A256B4D25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518116-9088-458F-AEF7-06DA02EF5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C5285-9A16-41EE-B51D-0D3193E29B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resume .dotx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2024-02-15T15:35:00Z</dcterms:created>
  <dcterms:modified xsi:type="dcterms:W3CDTF">2024-02-15T20:22:00Z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